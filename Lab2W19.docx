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0306" w14:textId="46941569" w:rsidR="00A10484" w:rsidRPr="00370165" w:rsidRDefault="00370165">
      <w:pPr>
        <w:pStyle w:val="Title"/>
        <w:rPr>
          <w:sz w:val="52"/>
        </w:rPr>
      </w:pPr>
      <w:r w:rsidRPr="00370165">
        <w:rPr>
          <w:sz w:val="52"/>
        </w:rPr>
        <w:t xml:space="preserve">CST126 W19 Lab </w:t>
      </w:r>
      <w:r w:rsidR="00513BD9">
        <w:rPr>
          <w:sz w:val="52"/>
        </w:rPr>
        <w:t>2 Bottles</w:t>
      </w:r>
    </w:p>
    <w:p w14:paraId="1415C317" w14:textId="77777777" w:rsidR="00855982" w:rsidRPr="00855982" w:rsidRDefault="00370165" w:rsidP="00855982">
      <w:pPr>
        <w:pStyle w:val="Heading1"/>
      </w:pPr>
      <w:r>
        <w:t>Introduction</w:t>
      </w:r>
    </w:p>
    <w:p w14:paraId="729712F3" w14:textId="7B0E5DB3" w:rsidR="00513BD9" w:rsidRDefault="00513BD9" w:rsidP="00513BD9">
      <w:r>
        <w:t xml:space="preserve">In this lab we will be practicing the use of structures and classes by storing and printing a collection of bottles.  (I got the information about bottles here:  </w:t>
      </w:r>
      <w:r>
        <w:rPr>
          <w:rFonts w:ascii="Consolas" w:hAnsi="Consolas" w:cs="Consolas"/>
          <w:color w:val="008000"/>
          <w:sz w:val="19"/>
          <w:szCs w:val="19"/>
        </w:rPr>
        <w:t>http://www.bottlebooks.com/determin.htm</w:t>
      </w:r>
    </w:p>
    <w:p w14:paraId="47AC14A0" w14:textId="0585A1A6" w:rsidR="00442878" w:rsidRDefault="00442878" w:rsidP="00442878">
      <w:pPr>
        <w:pStyle w:val="Heading1"/>
      </w:pPr>
      <w:r>
        <w:t>Learning objectives</w:t>
      </w:r>
    </w:p>
    <w:p w14:paraId="2EB26EA6" w14:textId="4B7FC913" w:rsidR="00442878" w:rsidRDefault="00442878" w:rsidP="008219DB">
      <w:pPr>
        <w:pStyle w:val="ListParagraph"/>
        <w:numPr>
          <w:ilvl w:val="0"/>
          <w:numId w:val="30"/>
        </w:numPr>
      </w:pPr>
      <w:r>
        <w:t>Reviewing Structures</w:t>
      </w:r>
    </w:p>
    <w:p w14:paraId="0869705A" w14:textId="76755903" w:rsidR="00442878" w:rsidRDefault="00513BD9" w:rsidP="008219DB">
      <w:pPr>
        <w:pStyle w:val="ListParagraph"/>
        <w:numPr>
          <w:ilvl w:val="0"/>
          <w:numId w:val="30"/>
        </w:numPr>
      </w:pPr>
      <w:r>
        <w:t>Classes</w:t>
      </w:r>
    </w:p>
    <w:p w14:paraId="3BAA2846" w14:textId="703105FB" w:rsidR="00513BD9" w:rsidRPr="00442878" w:rsidRDefault="00513BD9" w:rsidP="008219DB">
      <w:pPr>
        <w:pStyle w:val="ListParagraph"/>
        <w:numPr>
          <w:ilvl w:val="0"/>
          <w:numId w:val="30"/>
        </w:numPr>
      </w:pPr>
      <w:proofErr w:type="spellStart"/>
      <w:r>
        <w:t>Const</w:t>
      </w:r>
      <w:proofErr w:type="spellEnd"/>
      <w:r>
        <w:t xml:space="preserve"> cor</w:t>
      </w:r>
      <w:r w:rsidR="008219DB">
        <w:t>r</w:t>
      </w:r>
      <w:r>
        <w:t>ectness</w:t>
      </w:r>
    </w:p>
    <w:p w14:paraId="5007D3A8" w14:textId="77777777" w:rsidR="00442878" w:rsidRDefault="00442878" w:rsidP="00442878">
      <w:pPr>
        <w:pStyle w:val="Heading1"/>
      </w:pPr>
      <w:r>
        <w:t>Requirements</w:t>
      </w:r>
    </w:p>
    <w:p w14:paraId="69D21425" w14:textId="7692E3E4" w:rsidR="009D2F24" w:rsidRDefault="00513BD9" w:rsidP="008219DB">
      <w:pPr>
        <w:pStyle w:val="ListParagraph"/>
      </w:pPr>
      <w:r w:rsidRPr="008219DB">
        <w:t>Store and print a list of bottles that is part of someone’s collection.  You will get the list of bottles fro</w:t>
      </w:r>
      <w:r>
        <w:t>m a te</w:t>
      </w:r>
      <w:r w:rsidR="00A761A6">
        <w:t>x</w:t>
      </w:r>
      <w:r>
        <w:t xml:space="preserve">t file.  I’ve provided a couple text files for you.  </w:t>
      </w:r>
      <w:r w:rsidR="0071137B">
        <w:t xml:space="preserve"> We will grade with big.txt.</w:t>
      </w:r>
    </w:p>
    <w:p w14:paraId="473FDAB7" w14:textId="051658C5" w:rsidR="00513BD9" w:rsidRDefault="00513BD9" w:rsidP="008219DB">
      <w:pPr>
        <w:pStyle w:val="ListParagraph"/>
      </w:pPr>
      <w:r>
        <w:t>Your text file reading doesn’t need to be fancy.  The data is space delimited.</w:t>
      </w:r>
    </w:p>
    <w:p w14:paraId="455826B4" w14:textId="2660AB0D" w:rsidR="00513BD9" w:rsidRDefault="00513BD9" w:rsidP="008219DB">
      <w:pPr>
        <w:pStyle w:val="ListParagraph"/>
      </w:pPr>
      <w:r>
        <w:t xml:space="preserve">There </w:t>
      </w:r>
      <w:proofErr w:type="gramStart"/>
      <w:r>
        <w:t>are</w:t>
      </w:r>
      <w:proofErr w:type="gramEnd"/>
      <w:r>
        <w:t xml:space="preserve"> a maximum of 30 records in the file.  I made a constant for this.  </w:t>
      </w:r>
    </w:p>
    <w:p w14:paraId="0C79285E" w14:textId="496CDC69" w:rsidR="00442878" w:rsidRPr="008219DB" w:rsidRDefault="009979A8" w:rsidP="008219DB">
      <w:pPr>
        <w:pStyle w:val="ListParagraph"/>
      </w:pPr>
      <w:r w:rsidRPr="008219DB">
        <w:t>You may u</w:t>
      </w:r>
      <w:r w:rsidR="00442878" w:rsidRPr="008219DB">
        <w:t xml:space="preserve">se the string class for any text variables.  </w:t>
      </w:r>
    </w:p>
    <w:p w14:paraId="5D2AB387" w14:textId="5D7E8B4D" w:rsidR="00632935" w:rsidRPr="008219DB" w:rsidRDefault="00513BD9" w:rsidP="008219DB">
      <w:pPr>
        <w:pStyle w:val="ListParagraph"/>
      </w:pPr>
      <w:r w:rsidRPr="008219DB">
        <w:t xml:space="preserve">Use functions and methods in a logical way.  </w:t>
      </w:r>
      <w:r w:rsidR="009979A8" w:rsidRPr="008219DB">
        <w:t>Don’t have big functions or methods.</w:t>
      </w:r>
    </w:p>
    <w:p w14:paraId="3B2B52F2" w14:textId="108F3379" w:rsidR="001D5AFC" w:rsidRPr="008219DB" w:rsidRDefault="001D5AFC" w:rsidP="008219DB">
      <w:pPr>
        <w:pStyle w:val="ListParagraph"/>
      </w:pPr>
      <w:r w:rsidRPr="008219DB">
        <w:t>Your classes and structures must:</w:t>
      </w:r>
    </w:p>
    <w:p w14:paraId="60B67229" w14:textId="33B03927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>Each have their own .h and .</w:t>
      </w:r>
      <w:proofErr w:type="spellStart"/>
      <w:r>
        <w:t>cpp</w:t>
      </w:r>
      <w:proofErr w:type="spellEnd"/>
      <w:r>
        <w:t>.  Only methods that are 1 line may be inline (in the .h)</w:t>
      </w:r>
    </w:p>
    <w:p w14:paraId="0255EBB6" w14:textId="3D000580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Be </w:t>
      </w:r>
      <w:proofErr w:type="spellStart"/>
      <w:r>
        <w:t>const</w:t>
      </w:r>
      <w:proofErr w:type="spellEnd"/>
      <w:r>
        <w:t xml:space="preserve"> correct.  </w:t>
      </w:r>
      <w:r w:rsidR="008219DB">
        <w:t xml:space="preserve">  Don’t underestimate the work of this the first-time round.  (It will be easier if you make it a habit and just start </w:t>
      </w:r>
      <w:proofErr w:type="spellStart"/>
      <w:r w:rsidR="008219DB">
        <w:t>const</w:t>
      </w:r>
      <w:proofErr w:type="spellEnd"/>
      <w:r w:rsidR="008219DB">
        <w:t xml:space="preserve"> correct.) </w:t>
      </w:r>
    </w:p>
    <w:p w14:paraId="13DF5CDA" w14:textId="7784FA6A" w:rsidR="001D5AFC" w:rsidRDefault="009979A8" w:rsidP="008219DB">
      <w:pPr>
        <w:pStyle w:val="ListParagraph"/>
        <w:numPr>
          <w:ilvl w:val="1"/>
          <w:numId w:val="31"/>
        </w:numPr>
        <w:ind w:left="720"/>
      </w:pPr>
      <w:r>
        <w:t>Your .h must either use #</w:t>
      </w:r>
      <w:proofErr w:type="spellStart"/>
      <w:r>
        <w:t>ifndef</w:t>
      </w:r>
      <w:proofErr w:type="spellEnd"/>
      <w:r>
        <w:t xml:space="preserve"> or #pragma once.  If you use #pragma once you must provide a comment that describe how it works and demonstrates that you understand it.</w:t>
      </w:r>
    </w:p>
    <w:p w14:paraId="438799A9" w14:textId="0E3AF8AC" w:rsidR="00BF77C8" w:rsidRDefault="00BF77C8" w:rsidP="008219DB">
      <w:pPr>
        <w:pStyle w:val="ListParagraph"/>
        <w:numPr>
          <w:ilvl w:val="1"/>
          <w:numId w:val="31"/>
        </w:numPr>
        <w:ind w:left="720"/>
      </w:pPr>
      <w:r>
        <w:t xml:space="preserve">Note:  </w:t>
      </w:r>
      <w:r w:rsidR="001075B4">
        <w:t>Since you are adding .h and .</w:t>
      </w:r>
      <w:proofErr w:type="spellStart"/>
      <w:r w:rsidR="001075B4">
        <w:t>cpp</w:t>
      </w:r>
      <w:proofErr w:type="spellEnd"/>
      <w:r w:rsidR="001075B4">
        <w:t xml:space="preserve"> for your classes y</w:t>
      </w:r>
      <w:r>
        <w:t xml:space="preserve">ou </w:t>
      </w:r>
      <w:r w:rsidR="001075B4">
        <w:t xml:space="preserve">will be </w:t>
      </w:r>
      <w:r>
        <w:t>push</w:t>
      </w:r>
      <w:r w:rsidR="001075B4">
        <w:t>ing new files</w:t>
      </w:r>
      <w:r>
        <w:t xml:space="preserve"> to </w:t>
      </w:r>
      <w:proofErr w:type="spellStart"/>
      <w:r>
        <w:t>git</w:t>
      </w:r>
      <w:r w:rsidR="001075B4">
        <w:t>hub</w:t>
      </w:r>
      <w:proofErr w:type="spellEnd"/>
      <w:r>
        <w:t>.  You can do it!</w:t>
      </w:r>
    </w:p>
    <w:p w14:paraId="4BE4CECA" w14:textId="77777777" w:rsidR="001D5AFC" w:rsidRDefault="00513BD9" w:rsidP="008219DB">
      <w:pPr>
        <w:pStyle w:val="ListParagraph"/>
      </w:pPr>
      <w:r w:rsidRPr="008219DB">
        <w:t>You</w:t>
      </w:r>
      <w:r>
        <w:t xml:space="preserve"> will have at least 1 </w:t>
      </w:r>
      <w:r w:rsidRPr="009979A8">
        <w:rPr>
          <w:b/>
        </w:rPr>
        <w:t>class</w:t>
      </w:r>
      <w:r>
        <w:t xml:space="preserve"> to store the information about a single bottle. </w:t>
      </w:r>
    </w:p>
    <w:p w14:paraId="290432E5" w14:textId="32C85EAD" w:rsidR="00513BD9" w:rsidRDefault="00513BD9" w:rsidP="008219DB">
      <w:pPr>
        <w:pStyle w:val="ListParagraph"/>
        <w:numPr>
          <w:ilvl w:val="1"/>
          <w:numId w:val="31"/>
        </w:numPr>
        <w:ind w:left="720"/>
      </w:pPr>
      <w:r>
        <w:t xml:space="preserve"> The information we care about is:</w:t>
      </w:r>
    </w:p>
    <w:p w14:paraId="374D380C" w14:textId="4B41C1E7" w:rsidR="00513BD9" w:rsidRDefault="00513BD9" w:rsidP="008219DB">
      <w:pPr>
        <w:pStyle w:val="ListParagraph"/>
        <w:numPr>
          <w:ilvl w:val="3"/>
          <w:numId w:val="31"/>
        </w:numPr>
        <w:ind w:left="1170"/>
      </w:pPr>
      <w:r>
        <w:t xml:space="preserve">The color – One word to describe the color.  </w:t>
      </w:r>
    </w:p>
    <w:p w14:paraId="34B8AA30" w14:textId="406B4AC9" w:rsidR="00513BD9" w:rsidRDefault="00513BD9" w:rsidP="008219DB">
      <w:pPr>
        <w:pStyle w:val="ListParagraph"/>
        <w:numPr>
          <w:ilvl w:val="3"/>
          <w:numId w:val="31"/>
        </w:numPr>
        <w:ind w:left="1170"/>
      </w:pPr>
      <w:r>
        <w:t>The type – One word to describe the type of bottle: i.e. flask, syrup.</w:t>
      </w:r>
    </w:p>
    <w:p w14:paraId="6F20CD85" w14:textId="59A33D73" w:rsidR="00513BD9" w:rsidRDefault="00513BD9" w:rsidP="008219DB">
      <w:pPr>
        <w:pStyle w:val="ListParagraph"/>
        <w:numPr>
          <w:ilvl w:val="3"/>
          <w:numId w:val="31"/>
        </w:numPr>
        <w:ind w:left="1170"/>
      </w:pPr>
      <w:r>
        <w:t>The age – an integer to indicate how old the bottle is.</w:t>
      </w:r>
    </w:p>
    <w:p w14:paraId="667958C4" w14:textId="328A425E" w:rsidR="00513BD9" w:rsidRDefault="00513BD9" w:rsidP="008219DB">
      <w:pPr>
        <w:pStyle w:val="ListParagraph"/>
        <w:numPr>
          <w:ilvl w:val="3"/>
          <w:numId w:val="31"/>
        </w:numPr>
        <w:ind w:left="1170"/>
      </w:pPr>
      <w:r>
        <w:t>The value – a double to indicate how much the bottle is worth.</w:t>
      </w:r>
    </w:p>
    <w:p w14:paraId="7D20DA19" w14:textId="22784561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To stay </w:t>
      </w:r>
      <w:proofErr w:type="spellStart"/>
      <w:r>
        <w:t>const</w:t>
      </w:r>
      <w:proofErr w:type="spellEnd"/>
      <w:r>
        <w:t xml:space="preserve"> correct you will need getter functions for all the member data.  These functions can be defined in the .h since they will only be a line long.</w:t>
      </w:r>
    </w:p>
    <w:p w14:paraId="4E334DC7" w14:textId="4EF226A6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A print method that prints a single bottle.  </w:t>
      </w:r>
    </w:p>
    <w:p w14:paraId="3AC17C9B" w14:textId="1FDDC5F4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>A default constructor that blanks or zeros all the data.</w:t>
      </w:r>
    </w:p>
    <w:p w14:paraId="19FFD6EB" w14:textId="1B8BD90C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A constructor that takes all 4 pieces of data (color, type, age, value) and calls the initialization function below.  </w:t>
      </w:r>
    </w:p>
    <w:p w14:paraId="7B0A6D55" w14:textId="0040BA2F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>You will need a method to initialize a bottle.  As a hint here is the signature from mine:</w:t>
      </w:r>
    </w:p>
    <w:p w14:paraId="61D454C6" w14:textId="6E6751A4" w:rsidR="001D5AFC" w:rsidRDefault="001D5AFC" w:rsidP="001D5AFC">
      <w:pPr>
        <w:ind w:left="372" w:firstLine="708"/>
      </w:pPr>
      <w:r w:rsidRPr="001D5AFC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5AFC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D5AFC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008B8B"/>
          <w:sz w:val="19"/>
          <w:szCs w:val="19"/>
        </w:rPr>
        <w:t>string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1D5AFC">
        <w:rPr>
          <w:rFonts w:ascii="Consolas" w:hAnsi="Consolas" w:cs="Consolas"/>
          <w:color w:val="808080"/>
          <w:sz w:val="19"/>
          <w:szCs w:val="19"/>
        </w:rPr>
        <w:t>color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D5AFC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008B8B"/>
          <w:sz w:val="19"/>
          <w:szCs w:val="19"/>
        </w:rPr>
        <w:t>string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1D5AFC">
        <w:rPr>
          <w:rFonts w:ascii="Consolas" w:hAnsi="Consolas" w:cs="Consolas"/>
          <w:color w:val="808080"/>
          <w:sz w:val="19"/>
          <w:szCs w:val="19"/>
        </w:rPr>
        <w:t>cat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D5AF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808080"/>
          <w:sz w:val="19"/>
          <w:szCs w:val="19"/>
        </w:rPr>
        <w:t>age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D5AFC">
        <w:rPr>
          <w:rFonts w:ascii="Consolas" w:hAnsi="Consolas" w:cs="Consolas"/>
          <w:color w:val="0000FF"/>
          <w:sz w:val="19"/>
          <w:szCs w:val="19"/>
        </w:rPr>
        <w:t>double</w:t>
      </w:r>
      <w:r w:rsidRPr="001D5A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AFC">
        <w:rPr>
          <w:rFonts w:ascii="Consolas" w:hAnsi="Consolas" w:cs="Consolas"/>
          <w:color w:val="808080"/>
          <w:sz w:val="19"/>
          <w:szCs w:val="19"/>
        </w:rPr>
        <w:t>value</w:t>
      </w:r>
      <w:r w:rsidRPr="001D5AFC">
        <w:rPr>
          <w:rFonts w:ascii="Consolas" w:hAnsi="Consolas" w:cs="Consolas"/>
          <w:color w:val="000000"/>
          <w:sz w:val="19"/>
          <w:szCs w:val="19"/>
        </w:rPr>
        <w:t>);</w:t>
      </w:r>
    </w:p>
    <w:p w14:paraId="16E148B1" w14:textId="77777777" w:rsidR="001D5AFC" w:rsidRDefault="00513BD9" w:rsidP="008219DB">
      <w:pPr>
        <w:pStyle w:val="ListParagraph"/>
      </w:pPr>
      <w:r>
        <w:t xml:space="preserve">You will have another </w:t>
      </w:r>
      <w:r w:rsidRPr="009979A8">
        <w:rPr>
          <w:b/>
        </w:rPr>
        <w:t>class</w:t>
      </w:r>
      <w:r>
        <w:t xml:space="preserve"> or </w:t>
      </w:r>
      <w:r w:rsidRPr="009979A8">
        <w:rPr>
          <w:b/>
        </w:rPr>
        <w:t>structure</w:t>
      </w:r>
      <w:r>
        <w:t xml:space="preserve"> to represent the collection of bottles.  It will be built as you read the file and add bottles.  </w:t>
      </w:r>
    </w:p>
    <w:p w14:paraId="0FFB3F9F" w14:textId="5B0803FB" w:rsidR="00513BD9" w:rsidRDefault="001D5AFC" w:rsidP="008219DB">
      <w:pPr>
        <w:pStyle w:val="ListParagraph"/>
        <w:numPr>
          <w:ilvl w:val="1"/>
          <w:numId w:val="31"/>
        </w:numPr>
        <w:ind w:left="720"/>
      </w:pPr>
      <w:r>
        <w:t>It has the following member data.</w:t>
      </w:r>
    </w:p>
    <w:p w14:paraId="3227CE4C" w14:textId="7917418F" w:rsidR="00513BD9" w:rsidRDefault="00513BD9" w:rsidP="008219DB">
      <w:pPr>
        <w:pStyle w:val="ListParagraph"/>
        <w:numPr>
          <w:ilvl w:val="2"/>
          <w:numId w:val="31"/>
        </w:numPr>
        <w:ind w:left="1080"/>
      </w:pPr>
      <w:r>
        <w:t>An array for your bottles.  It is at most 30 bottles (see note above about file size.)</w:t>
      </w:r>
    </w:p>
    <w:p w14:paraId="0C3B00F7" w14:textId="3D86A801" w:rsidR="00513BD9" w:rsidRDefault="001D5AFC" w:rsidP="008219DB">
      <w:pPr>
        <w:pStyle w:val="ListParagraph"/>
        <w:numPr>
          <w:ilvl w:val="2"/>
          <w:numId w:val="31"/>
        </w:numPr>
        <w:ind w:left="1080"/>
      </w:pPr>
      <w:r>
        <w:t xml:space="preserve">An integer to indicate how many bottles you </w:t>
      </w:r>
      <w:proofErr w:type="gramStart"/>
      <w:r>
        <w:t>actually have</w:t>
      </w:r>
      <w:proofErr w:type="gramEnd"/>
      <w:r>
        <w:t xml:space="preserve"> at this moment.  (</w:t>
      </w:r>
      <w:proofErr w:type="gramStart"/>
      <w:r>
        <w:t>So</w:t>
      </w:r>
      <w:proofErr w:type="gramEnd"/>
      <w:r>
        <w:t xml:space="preserve"> for example the test.txt file has 7 as the size.</w:t>
      </w:r>
    </w:p>
    <w:p w14:paraId="71E80DD2" w14:textId="793608F4" w:rsidR="001D5AFC" w:rsidRDefault="001D5AFC" w:rsidP="008219DB">
      <w:pPr>
        <w:pStyle w:val="ListParagraph"/>
        <w:numPr>
          <w:ilvl w:val="1"/>
          <w:numId w:val="31"/>
        </w:numPr>
        <w:ind w:left="720"/>
      </w:pPr>
      <w:r>
        <w:t>A method to provide the total value of the collection.  This will simply loop through the array of bottles and add the values.</w:t>
      </w:r>
    </w:p>
    <w:p w14:paraId="6021C6D3" w14:textId="7FA15178" w:rsidR="009979A8" w:rsidRDefault="001D5AFC" w:rsidP="008219DB">
      <w:pPr>
        <w:pStyle w:val="ListParagraph"/>
        <w:numPr>
          <w:ilvl w:val="1"/>
          <w:numId w:val="31"/>
        </w:numPr>
        <w:ind w:left="720"/>
      </w:pPr>
      <w:r>
        <w:t xml:space="preserve">A method to print the collection.  It will also print the count of bottles and the total value. </w:t>
      </w:r>
    </w:p>
    <w:p w14:paraId="75B4C22E" w14:textId="784BD06C" w:rsidR="001D5AFC" w:rsidRDefault="009979A8" w:rsidP="008219DB">
      <w:pPr>
        <w:pStyle w:val="ListParagraph"/>
        <w:numPr>
          <w:ilvl w:val="1"/>
          <w:numId w:val="31"/>
        </w:numPr>
        <w:ind w:left="720"/>
      </w:pPr>
      <w:r>
        <w:t xml:space="preserve">Note that I said you can do this as a structure.  You can also do it as a class with private member data.  If you do </w:t>
      </w:r>
      <w:proofErr w:type="gramStart"/>
      <w:r>
        <w:t>this</w:t>
      </w:r>
      <w:proofErr w:type="gramEnd"/>
      <w:r>
        <w:t xml:space="preserve"> you can get some extra credit because this will be harder.  I strongly suggest that you get it to work as a structure before adding the private member data.  (Also, I’d suggest moving one piece of data to private at a time to limit your exposure to errors.)</w:t>
      </w:r>
    </w:p>
    <w:p w14:paraId="38FCD68A" w14:textId="4477C118" w:rsidR="0002471F" w:rsidRDefault="008219DB" w:rsidP="008219DB">
      <w:pPr>
        <w:pStyle w:val="ListParagraph"/>
      </w:pPr>
      <w:r>
        <w:t>P</w:t>
      </w:r>
      <w:r w:rsidR="00632935" w:rsidRPr="008219DB">
        <w:t>lease</w:t>
      </w:r>
      <w:r w:rsidR="00632935">
        <w:t xml:space="preserve"> do this incrementally.  In the program, I added comments with most of the steps that I did.  </w:t>
      </w:r>
      <w:r w:rsidR="009979A8">
        <w:t xml:space="preserve">My steps are </w:t>
      </w:r>
      <w:r w:rsidR="005A3BD1">
        <w:t xml:space="preserve">only a suggestion. </w:t>
      </w:r>
      <w:r w:rsidR="009979A8">
        <w:t xml:space="preserve"> Your steps will likely be smaller as this is your first time at classes.  </w:t>
      </w:r>
      <w:r w:rsidR="005A3BD1">
        <w:t xml:space="preserve"> Just do a small bit and compile and test.</w:t>
      </w:r>
    </w:p>
    <w:p w14:paraId="02E39385" w14:textId="66A53843" w:rsidR="0002471F" w:rsidRDefault="0002471F" w:rsidP="0002471F">
      <w:pPr>
        <w:pStyle w:val="Heading1"/>
      </w:pPr>
      <w:r>
        <w:t>Output</w:t>
      </w:r>
    </w:p>
    <w:p w14:paraId="6B6C54FA" w14:textId="50CDBC1D" w:rsidR="0002471F" w:rsidRDefault="0002471F" w:rsidP="0002471F">
      <w:r>
        <w:t>Here is an example of the output from my program</w:t>
      </w:r>
      <w:r w:rsidR="00F54EFC">
        <w:t xml:space="preserve"> for </w:t>
      </w:r>
      <w:proofErr w:type="gramStart"/>
      <w:r w:rsidR="00F54EFC">
        <w:t xml:space="preserve">test.txt </w:t>
      </w:r>
      <w:r>
        <w:t>.</w:t>
      </w:r>
      <w:proofErr w:type="gramEnd"/>
      <w:r>
        <w:t xml:space="preserve">  You don’t have to copy it exactly.  Just be self-documenting and not ugly.</w:t>
      </w:r>
    </w:p>
    <w:p w14:paraId="4BD15125" w14:textId="55A19255" w:rsidR="0002471F" w:rsidRPr="0002471F" w:rsidRDefault="00F54EFC" w:rsidP="0002471F">
      <w:r>
        <w:rPr>
          <w:noProof/>
        </w:rPr>
        <w:drawing>
          <wp:inline distT="0" distB="0" distL="0" distR="0" wp14:anchorId="3277B89F" wp14:editId="6B14EBA0">
            <wp:extent cx="5943600" cy="3099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B41A" w14:textId="77777777" w:rsidR="0002471F" w:rsidRPr="0002471F" w:rsidRDefault="0002471F" w:rsidP="0002471F">
      <w:bookmarkStart w:id="0" w:name="_GoBack"/>
      <w:bookmarkEnd w:id="0"/>
    </w:p>
    <w:sectPr w:rsidR="0002471F" w:rsidRPr="0002471F" w:rsidSect="00BF77C8">
      <w:footerReference w:type="default" r:id="rId11"/>
      <w:pgSz w:w="12240" w:h="15840"/>
      <w:pgMar w:top="108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4BB11" w14:textId="77777777" w:rsidR="00370165" w:rsidRDefault="00370165" w:rsidP="00855982">
      <w:pPr>
        <w:spacing w:after="0" w:line="240" w:lineRule="auto"/>
      </w:pPr>
      <w:r>
        <w:separator/>
      </w:r>
    </w:p>
  </w:endnote>
  <w:endnote w:type="continuationSeparator" w:id="0">
    <w:p w14:paraId="5BF80271" w14:textId="77777777" w:rsidR="00370165" w:rsidRDefault="0037016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F6F8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DE8C3" w14:textId="77777777" w:rsidR="00370165" w:rsidRDefault="00370165" w:rsidP="00855982">
      <w:pPr>
        <w:spacing w:after="0" w:line="240" w:lineRule="auto"/>
      </w:pPr>
      <w:r>
        <w:separator/>
      </w:r>
    </w:p>
  </w:footnote>
  <w:footnote w:type="continuationSeparator" w:id="0">
    <w:p w14:paraId="5B6791C4" w14:textId="77777777" w:rsidR="00370165" w:rsidRDefault="0037016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F157C4"/>
    <w:multiLevelType w:val="hybridMultilevel"/>
    <w:tmpl w:val="603E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32748E7"/>
    <w:multiLevelType w:val="hybridMultilevel"/>
    <w:tmpl w:val="714AB612"/>
    <w:lvl w:ilvl="0" w:tplc="580C4E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0635D3C"/>
    <w:multiLevelType w:val="hybridMultilevel"/>
    <w:tmpl w:val="051A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8"/>
  </w:num>
  <w:num w:numId="30">
    <w:abstractNumId w:val="19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5"/>
    <w:rsid w:val="0002471F"/>
    <w:rsid w:val="001075B4"/>
    <w:rsid w:val="001D4362"/>
    <w:rsid w:val="001D5AFC"/>
    <w:rsid w:val="00370165"/>
    <w:rsid w:val="00370C6E"/>
    <w:rsid w:val="00442878"/>
    <w:rsid w:val="00513BD9"/>
    <w:rsid w:val="005A3BD1"/>
    <w:rsid w:val="00632935"/>
    <w:rsid w:val="0071137B"/>
    <w:rsid w:val="007833A7"/>
    <w:rsid w:val="00784046"/>
    <w:rsid w:val="008219DB"/>
    <w:rsid w:val="0082658E"/>
    <w:rsid w:val="00855982"/>
    <w:rsid w:val="009979A8"/>
    <w:rsid w:val="009D2F24"/>
    <w:rsid w:val="00A10484"/>
    <w:rsid w:val="00A131F5"/>
    <w:rsid w:val="00A761A6"/>
    <w:rsid w:val="00B51DDC"/>
    <w:rsid w:val="00BF77C8"/>
    <w:rsid w:val="00C938AA"/>
    <w:rsid w:val="00E460AD"/>
    <w:rsid w:val="00F54EF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AF09"/>
  <w15:chartTrackingRefBased/>
  <w15:docId w15:val="{CB162687-9E5E-44F4-9FE4-0F282C2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3701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219DB"/>
    <w:pPr>
      <w:numPr>
        <w:numId w:val="32"/>
      </w:numPr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873beb7-5857-4685-be1f-d57550cc96c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PaulaH</dc:creator>
  <cp:lastModifiedBy>Paula Hannan</cp:lastModifiedBy>
  <cp:revision>5</cp:revision>
  <dcterms:created xsi:type="dcterms:W3CDTF">2019-01-02T19:08:00Z</dcterms:created>
  <dcterms:modified xsi:type="dcterms:W3CDTF">2019-01-06T02:52:00Z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